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AA4C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2C7D9E1" wp14:editId="5ADBAADA">
                <wp:simplePos x="0" y="0"/>
                <wp:positionH relativeFrom="page">
                  <wp:posOffset>0</wp:posOffset>
                </wp:positionH>
                <wp:positionV relativeFrom="paragraph">
                  <wp:posOffset>-540385</wp:posOffset>
                </wp:positionV>
                <wp:extent cx="3271520" cy="10687050"/>
                <wp:effectExtent l="0" t="0" r="24130" b="1905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520" cy="10687050"/>
                          <a:chOff x="0" y="0"/>
                          <a:chExt cx="3272589" cy="10045700"/>
                        </a:xfrm>
                        <a:solidFill>
                          <a:schemeClr val="accent1">
                            <a:lumMod val="90000"/>
                            <a:lumOff val="10000"/>
                          </a:schemeClr>
                        </a:solidFill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7550" cy="100457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accent1">
                                <a:lumMod val="90000"/>
                                <a:lumOff val="1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504C0" id="Grupo 8" o:spid="_x0000_s1026" alt="elementos decorativos&#10;" style="position:absolute;margin-left:0;margin-top:-42.55pt;width:257.6pt;height:841.5pt;z-index:-251657216;mso-position-horizontal-relative:page" coordsize="32725,10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">
                <v:rect id="Rectángulo 604" o:spid="_x0000_s1027" style="position:absolute;width:32575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" filled="f" strokecolor="#174d67 [2900]"/>
                <v:shape id="Forma libre 5" o:spid="_x0000_s1028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" path="m,412v33,13,33,13,33,13c85,446,143,420,162,368v9,-24,9,-24,9,-24c190,290,252,265,304,288v,,,,,c351,309,406,291,431,246,506,108,506,108,506,108,506,,506,,506,,,,,,,l,412xe" filled="f" strokecolor="#174d67 [2900]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22"/>
        <w:gridCol w:w="3087"/>
        <w:gridCol w:w="1021"/>
        <w:gridCol w:w="5842"/>
      </w:tblGrid>
      <w:tr w:rsidR="00647A4B" w:rsidRPr="00483416" w14:paraId="48E18CEA" w14:textId="77777777" w:rsidTr="00B1334A">
        <w:trPr>
          <w:trHeight w:val="993"/>
          <w:jc w:val="center"/>
        </w:trPr>
        <w:tc>
          <w:tcPr>
            <w:tcW w:w="3969" w:type="dxa"/>
            <w:gridSpan w:val="2"/>
            <w:vAlign w:val="center"/>
          </w:tcPr>
          <w:p w14:paraId="37EA2B4B" w14:textId="77777777" w:rsidR="00984A6E" w:rsidRDefault="00984A6E" w:rsidP="00761AD5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  <w:p w14:paraId="18CADA10" w14:textId="50142E41" w:rsidR="00984A6E" w:rsidRPr="00483416" w:rsidRDefault="00342641" w:rsidP="00761AD5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69C657BF" wp14:editId="229C2D62">
                  <wp:extent cx="1471650" cy="1264706"/>
                  <wp:effectExtent l="8255" t="0" r="3810" b="3810"/>
                  <wp:docPr id="1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en blanco y negro&#10;&#10;Descripción generada automáticamente con confianza media"/>
                          <pic:cNvPicPr/>
                        </pic:nvPicPr>
                        <pic:blipFill rotWithShape="1">
                          <a:blip r:embed="rId10"/>
                          <a:srcRect l="34430" t="35765" r="33613" b="27536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514048" cy="1301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vMerge w:val="restart"/>
          </w:tcPr>
          <w:p w14:paraId="391C50FC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restart"/>
          </w:tcPr>
          <w:p w14:paraId="1ED825D5" w14:textId="6B548916" w:rsidR="00647A4B" w:rsidRPr="007D66A9" w:rsidRDefault="00984A6E" w:rsidP="00984A6E">
            <w:pPr>
              <w:pStyle w:val="Ttulo"/>
              <w:rPr>
                <w:b/>
                <w:bCs w:val="0"/>
                <w:color w:val="auto"/>
                <w:sz w:val="56"/>
                <w:szCs w:val="44"/>
              </w:rPr>
            </w:pPr>
            <w:r w:rsidRPr="007D66A9">
              <w:rPr>
                <w:b/>
                <w:bCs w:val="0"/>
                <w:color w:val="auto"/>
                <w:sz w:val="56"/>
                <w:szCs w:val="44"/>
              </w:rPr>
              <w:t>Leonel Antonio González García</w:t>
            </w:r>
          </w:p>
          <w:p w14:paraId="653026DB" w14:textId="414FA5EE" w:rsidR="00647A4B" w:rsidRDefault="00647A4B" w:rsidP="00C4452C">
            <w:pPr>
              <w:pStyle w:val="Ttulo1"/>
              <w:rPr>
                <w:color w:val="auto"/>
                <w:lang w:bidi="es-ES"/>
              </w:rPr>
            </w:pPr>
            <w:r w:rsidRPr="007D66A9">
              <w:rPr>
                <w:color w:val="auto"/>
                <w:lang w:bidi="es-ES"/>
              </w:rPr>
              <w:t>Educación</w:t>
            </w:r>
          </w:p>
          <w:p w14:paraId="279D66EA" w14:textId="5C81F579" w:rsidR="00342641" w:rsidRDefault="00342641" w:rsidP="00342641">
            <w:pPr>
              <w:rPr>
                <w:lang w:bidi="es-ES"/>
              </w:rPr>
            </w:pPr>
          </w:p>
          <w:p w14:paraId="619186B7" w14:textId="78B07B10" w:rsidR="00342641" w:rsidRDefault="00342641" w:rsidP="00342641">
            <w:pPr>
              <w:pStyle w:val="Ttulo2"/>
            </w:pPr>
            <w:r>
              <w:t>Universidad de San Carlos de Guatemala</w:t>
            </w:r>
          </w:p>
          <w:p w14:paraId="26E9F6DE" w14:textId="77777777" w:rsidR="00342641" w:rsidRDefault="00342641" w:rsidP="00342641">
            <w:pPr>
              <w:pStyle w:val="Listaconvietas"/>
            </w:pPr>
            <w:r>
              <w:t>Cuarto semestre de Ingeniería en Ciencias y Sistemas</w:t>
            </w:r>
          </w:p>
          <w:p w14:paraId="00B31454" w14:textId="77777777" w:rsidR="00342641" w:rsidRPr="00342641" w:rsidRDefault="00342641" w:rsidP="00342641">
            <w:pPr>
              <w:rPr>
                <w:lang w:bidi="es-ES"/>
              </w:rPr>
            </w:pPr>
          </w:p>
          <w:p w14:paraId="034F8E88" w14:textId="78B0BC74" w:rsidR="00647A4B" w:rsidRPr="00483416" w:rsidRDefault="00984A6E" w:rsidP="00F51250">
            <w:pPr>
              <w:pStyle w:val="Ttulo2"/>
            </w:pPr>
            <w:r>
              <w:t>Liceo Valle del Sol</w:t>
            </w:r>
            <w:r w:rsidR="00647A4B" w:rsidRPr="00483416">
              <w:rPr>
                <w:lang w:bidi="es-ES"/>
              </w:rPr>
              <w:t xml:space="preserve">, </w:t>
            </w:r>
            <w:r>
              <w:t>Villa Nueva</w:t>
            </w:r>
          </w:p>
          <w:p w14:paraId="01115F15" w14:textId="1D3C7463" w:rsidR="00984A6E" w:rsidRDefault="00984A6E" w:rsidP="00F51250">
            <w:pPr>
              <w:pStyle w:val="Listaconvietas"/>
            </w:pPr>
            <w:r>
              <w:t>Bachiller</w:t>
            </w:r>
            <w:r w:rsidR="00E0519C">
              <w:t>ato</w:t>
            </w:r>
            <w:r>
              <w:t xml:space="preserve"> en Computación con Orientación Científica</w:t>
            </w:r>
          </w:p>
          <w:p w14:paraId="209AA639" w14:textId="77777777" w:rsidR="00984A6E" w:rsidRDefault="00984A6E" w:rsidP="00984A6E">
            <w:pPr>
              <w:pStyle w:val="Ttulo2"/>
            </w:pPr>
          </w:p>
          <w:p w14:paraId="77AA289E" w14:textId="11F0DE61" w:rsidR="00984A6E" w:rsidRDefault="00984A6E" w:rsidP="00984A6E">
            <w:pPr>
              <w:pStyle w:val="Listaconvietas"/>
              <w:numPr>
                <w:ilvl w:val="0"/>
                <w:numId w:val="0"/>
              </w:numPr>
            </w:pPr>
          </w:p>
          <w:p w14:paraId="2685D122" w14:textId="2697D9EE" w:rsidR="00647A4B" w:rsidRPr="007D66A9" w:rsidRDefault="00647A4B" w:rsidP="00C4452C">
            <w:pPr>
              <w:pStyle w:val="Ttulo1"/>
              <w:rPr>
                <w:color w:val="auto"/>
              </w:rPr>
            </w:pPr>
            <w:r w:rsidRPr="007D66A9">
              <w:rPr>
                <w:color w:val="auto"/>
                <w:lang w:bidi="es-ES"/>
              </w:rPr>
              <w:t>C</w:t>
            </w:r>
            <w:r w:rsidR="00195809" w:rsidRPr="007D66A9">
              <w:rPr>
                <w:color w:val="auto"/>
                <w:lang w:bidi="es-ES"/>
              </w:rPr>
              <w:t>ompetencias</w:t>
            </w:r>
          </w:p>
          <w:p w14:paraId="2104AA2C" w14:textId="013AD4EC" w:rsidR="00195809" w:rsidRDefault="00195809" w:rsidP="00195809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 w:rsidRPr="00195809">
              <w:rPr>
                <w:sz w:val="22"/>
                <w:szCs w:val="28"/>
              </w:rPr>
              <w:t>Conocimiento</w:t>
            </w:r>
            <w:r w:rsidR="00E0519C">
              <w:rPr>
                <w:sz w:val="22"/>
                <w:szCs w:val="28"/>
              </w:rPr>
              <w:t xml:space="preserve"> básico de </w:t>
            </w:r>
            <w:r w:rsidRPr="00195809">
              <w:rPr>
                <w:sz w:val="22"/>
                <w:szCs w:val="28"/>
              </w:rPr>
              <w:t>Python.</w:t>
            </w:r>
          </w:p>
          <w:p w14:paraId="24245D49" w14:textId="6EC646A5" w:rsidR="00E0519C" w:rsidRDefault="00E0519C" w:rsidP="00E0519C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Conocimiento básico de </w:t>
            </w:r>
            <w:proofErr w:type="spellStart"/>
            <w:r>
              <w:rPr>
                <w:sz w:val="22"/>
                <w:szCs w:val="28"/>
              </w:rPr>
              <w:t>Html</w:t>
            </w:r>
            <w:proofErr w:type="spellEnd"/>
            <w:r>
              <w:rPr>
                <w:sz w:val="22"/>
                <w:szCs w:val="28"/>
              </w:rPr>
              <w:t>.</w:t>
            </w:r>
          </w:p>
          <w:p w14:paraId="222BF9C0" w14:textId="2E2FF79C" w:rsidR="00E0519C" w:rsidRPr="00E0519C" w:rsidRDefault="00E0519C" w:rsidP="00E0519C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Conocimiento básico de </w:t>
            </w:r>
            <w:proofErr w:type="spellStart"/>
            <w:r>
              <w:rPr>
                <w:sz w:val="22"/>
                <w:szCs w:val="28"/>
              </w:rPr>
              <w:t>Css</w:t>
            </w:r>
            <w:proofErr w:type="spellEnd"/>
            <w:r>
              <w:rPr>
                <w:sz w:val="22"/>
                <w:szCs w:val="28"/>
              </w:rPr>
              <w:t>.</w:t>
            </w:r>
          </w:p>
          <w:p w14:paraId="6EEB608B" w14:textId="45A892AA" w:rsidR="00195809" w:rsidRPr="00195809" w:rsidRDefault="00833A29" w:rsidP="00195809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 xml:space="preserve">Conocimientos </w:t>
            </w:r>
            <w:r w:rsidRPr="00195809">
              <w:rPr>
                <w:sz w:val="22"/>
                <w:szCs w:val="28"/>
              </w:rPr>
              <w:t>de</w:t>
            </w:r>
            <w:r w:rsidR="00195809" w:rsidRPr="00195809">
              <w:rPr>
                <w:sz w:val="22"/>
                <w:szCs w:val="28"/>
              </w:rPr>
              <w:t xml:space="preserve"> GitHub.</w:t>
            </w:r>
          </w:p>
          <w:p w14:paraId="0AB57525" w14:textId="64DD97F9" w:rsidR="00195809" w:rsidRPr="00195809" w:rsidRDefault="00195809" w:rsidP="00195809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8"/>
              </w:rPr>
            </w:pPr>
            <w:r w:rsidRPr="00195809">
              <w:rPr>
                <w:sz w:val="22"/>
                <w:szCs w:val="28"/>
              </w:rPr>
              <w:t>Manejo de Office.</w:t>
            </w:r>
          </w:p>
          <w:p w14:paraId="424CF364" w14:textId="77777777" w:rsidR="00195809" w:rsidRDefault="00195809" w:rsidP="00C4452C">
            <w:pPr>
              <w:pStyle w:val="Ttulo1"/>
              <w:rPr>
                <w:lang w:bidi="es-ES"/>
              </w:rPr>
            </w:pPr>
          </w:p>
          <w:p w14:paraId="0E6E2B54" w14:textId="343A7951" w:rsidR="00647A4B" w:rsidRPr="00342641" w:rsidRDefault="00195809" w:rsidP="00C4452C">
            <w:pPr>
              <w:pStyle w:val="Ttulo1"/>
              <w:rPr>
                <w:color w:val="auto"/>
              </w:rPr>
            </w:pPr>
            <w:r w:rsidRPr="00342641">
              <w:rPr>
                <w:color w:val="auto"/>
                <w:lang w:bidi="es-ES"/>
              </w:rPr>
              <w:t>Aptitudes</w:t>
            </w:r>
          </w:p>
          <w:p w14:paraId="12245780" w14:textId="46F137BB" w:rsidR="00195809" w:rsidRDefault="00195809" w:rsidP="00195809">
            <w:r>
              <w:t>• Responsable                            • Autodidacta</w:t>
            </w:r>
          </w:p>
          <w:p w14:paraId="51125F5E" w14:textId="3C64E259" w:rsidR="00647A4B" w:rsidRPr="00483416" w:rsidRDefault="00195809" w:rsidP="00195809">
            <w:r>
              <w:t xml:space="preserve"> • Adaptabilidad                        • Trabajo en Equipo</w:t>
            </w:r>
          </w:p>
        </w:tc>
      </w:tr>
      <w:tr w:rsidR="00F51250" w:rsidRPr="00483416" w14:paraId="612A0FEB" w14:textId="77777777" w:rsidTr="00B1334A">
        <w:trPr>
          <w:trHeight w:val="737"/>
          <w:jc w:val="center"/>
        </w:trPr>
        <w:tc>
          <w:tcPr>
            <w:tcW w:w="3969" w:type="dxa"/>
            <w:gridSpan w:val="2"/>
            <w:tcMar>
              <w:left w:w="0" w:type="dxa"/>
              <w:right w:w="0" w:type="dxa"/>
            </w:tcMar>
          </w:tcPr>
          <w:p w14:paraId="0FE7B8D7" w14:textId="33F72E55" w:rsidR="00B1334A" w:rsidRPr="00483416" w:rsidRDefault="00B1334A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5" w:type="dxa"/>
            <w:vMerge/>
            <w:tcBorders>
              <w:bottom w:val="nil"/>
            </w:tcBorders>
          </w:tcPr>
          <w:p w14:paraId="47AABCB0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  <w:tcBorders>
              <w:bottom w:val="nil"/>
            </w:tcBorders>
          </w:tcPr>
          <w:p w14:paraId="7C1588B2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26462AA4" w14:textId="77777777" w:rsidTr="00B1334A">
        <w:trPr>
          <w:trHeight w:val="543"/>
          <w:jc w:val="center"/>
        </w:trPr>
        <w:tc>
          <w:tcPr>
            <w:tcW w:w="831" w:type="dxa"/>
            <w:vAlign w:val="center"/>
          </w:tcPr>
          <w:p w14:paraId="25B1A2EF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1BE7D0AE" wp14:editId="273D6766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  <w:vAlign w:val="center"/>
          </w:tcPr>
          <w:p w14:paraId="4BE0D072" w14:textId="4BFB1BA2" w:rsidR="00071E84" w:rsidRPr="00483416" w:rsidRDefault="00984A6E" w:rsidP="00071E84">
            <w:pPr>
              <w:pStyle w:val="Informacin"/>
            </w:pPr>
            <w:r>
              <w:t>zona 3</w:t>
            </w:r>
            <w:r w:rsidR="00B1334A">
              <w:t xml:space="preserve"> </w:t>
            </w:r>
            <w:r>
              <w:t>Bárcenas, Villa Nueva</w:t>
            </w:r>
            <w:r w:rsidR="00B1334A">
              <w:t>, Guatemala</w:t>
            </w:r>
          </w:p>
        </w:tc>
        <w:tc>
          <w:tcPr>
            <w:tcW w:w="1035" w:type="dxa"/>
            <w:vMerge/>
          </w:tcPr>
          <w:p w14:paraId="0AA973CB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21CBE613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47292DB4" w14:textId="77777777" w:rsidTr="00B1334A">
        <w:trPr>
          <w:trHeight w:val="183"/>
          <w:jc w:val="center"/>
        </w:trPr>
        <w:tc>
          <w:tcPr>
            <w:tcW w:w="3969" w:type="dxa"/>
            <w:gridSpan w:val="2"/>
            <w:vAlign w:val="center"/>
          </w:tcPr>
          <w:p w14:paraId="6CDE90D8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5" w:type="dxa"/>
            <w:vMerge/>
          </w:tcPr>
          <w:p w14:paraId="3167A24F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6FCA83A4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6AA9503F" w14:textId="77777777" w:rsidTr="00B1334A">
        <w:trPr>
          <w:trHeight w:val="624"/>
          <w:jc w:val="center"/>
        </w:trPr>
        <w:tc>
          <w:tcPr>
            <w:tcW w:w="831" w:type="dxa"/>
            <w:vAlign w:val="center"/>
          </w:tcPr>
          <w:p w14:paraId="11CB2770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79B472C4" wp14:editId="1AA3CAAF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  <w:vAlign w:val="center"/>
          </w:tcPr>
          <w:p w14:paraId="39B4AD62" w14:textId="165FB581" w:rsidR="00071E84" w:rsidRPr="00483416" w:rsidRDefault="00984A6E" w:rsidP="00222466">
            <w:pPr>
              <w:pStyle w:val="Informacin"/>
            </w:pPr>
            <w:r>
              <w:t>+502 3732-8289</w:t>
            </w:r>
          </w:p>
        </w:tc>
        <w:tc>
          <w:tcPr>
            <w:tcW w:w="1035" w:type="dxa"/>
            <w:vMerge/>
          </w:tcPr>
          <w:p w14:paraId="636C5D32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4F4023C6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7A6FCA56" w14:textId="77777777" w:rsidTr="00B1334A">
        <w:trPr>
          <w:trHeight w:val="183"/>
          <w:jc w:val="center"/>
        </w:trPr>
        <w:tc>
          <w:tcPr>
            <w:tcW w:w="3969" w:type="dxa"/>
            <w:gridSpan w:val="2"/>
            <w:vAlign w:val="center"/>
          </w:tcPr>
          <w:p w14:paraId="7C78819C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5" w:type="dxa"/>
            <w:vMerge/>
          </w:tcPr>
          <w:p w14:paraId="3611401F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4ED5C83E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35A9B4D5" w14:textId="77777777" w:rsidTr="00B1334A">
        <w:trPr>
          <w:trHeight w:val="633"/>
          <w:jc w:val="center"/>
        </w:trPr>
        <w:tc>
          <w:tcPr>
            <w:tcW w:w="831" w:type="dxa"/>
            <w:vAlign w:val="center"/>
          </w:tcPr>
          <w:p w14:paraId="2DB240F3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18A34A42" wp14:editId="4B647FAC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  <w:vAlign w:val="center"/>
          </w:tcPr>
          <w:p w14:paraId="2A727FEC" w14:textId="25DA312A" w:rsidR="00071E84" w:rsidRPr="00483416" w:rsidRDefault="00984A6E" w:rsidP="00B1334A">
            <w:pPr>
              <w:pStyle w:val="Informacin"/>
              <w:ind w:right="-174"/>
            </w:pPr>
            <w:r w:rsidRPr="00984A6E">
              <w:rPr>
                <w:szCs w:val="18"/>
              </w:rPr>
              <w:t>gonzalezleonel1098@gmail.com</w:t>
            </w:r>
          </w:p>
        </w:tc>
        <w:tc>
          <w:tcPr>
            <w:tcW w:w="1035" w:type="dxa"/>
            <w:vMerge/>
          </w:tcPr>
          <w:p w14:paraId="05A24BD1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3E43448D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1DAC722D" w14:textId="77777777" w:rsidTr="00B1334A">
        <w:trPr>
          <w:trHeight w:val="57"/>
          <w:jc w:val="center"/>
        </w:trPr>
        <w:tc>
          <w:tcPr>
            <w:tcW w:w="3969" w:type="dxa"/>
            <w:gridSpan w:val="2"/>
            <w:vAlign w:val="center"/>
          </w:tcPr>
          <w:p w14:paraId="4A8B2087" w14:textId="38364D7B" w:rsidR="007D66A9" w:rsidRPr="00483416" w:rsidRDefault="007D66A9" w:rsidP="00071E84">
            <w:pPr>
              <w:pStyle w:val="Sinespaciado"/>
            </w:pPr>
          </w:p>
        </w:tc>
        <w:tc>
          <w:tcPr>
            <w:tcW w:w="1035" w:type="dxa"/>
            <w:vMerge/>
          </w:tcPr>
          <w:p w14:paraId="566BAA04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7B664686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2943B244" w14:textId="77777777" w:rsidTr="00B1334A">
        <w:trPr>
          <w:trHeight w:val="633"/>
          <w:jc w:val="center"/>
        </w:trPr>
        <w:tc>
          <w:tcPr>
            <w:tcW w:w="831" w:type="dxa"/>
            <w:vAlign w:val="center"/>
          </w:tcPr>
          <w:p w14:paraId="7BA4E69C" w14:textId="1F0D5420" w:rsidR="00071E84" w:rsidRPr="00483416" w:rsidRDefault="00342641" w:rsidP="00222466">
            <w:pPr>
              <w:pStyle w:val="Informacin"/>
            </w:pPr>
            <w:r>
              <w:t>Edad:</w:t>
            </w:r>
          </w:p>
        </w:tc>
        <w:tc>
          <w:tcPr>
            <w:tcW w:w="3138" w:type="dxa"/>
            <w:vAlign w:val="center"/>
          </w:tcPr>
          <w:p w14:paraId="002FECB5" w14:textId="42F8BCF4" w:rsidR="00071E84" w:rsidRPr="00483416" w:rsidRDefault="00342641" w:rsidP="00222466">
            <w:pPr>
              <w:pStyle w:val="Informacin"/>
            </w:pPr>
            <w:r>
              <w:t>24 años</w:t>
            </w:r>
          </w:p>
        </w:tc>
        <w:tc>
          <w:tcPr>
            <w:tcW w:w="1035" w:type="dxa"/>
            <w:vMerge/>
          </w:tcPr>
          <w:p w14:paraId="49987CF2" w14:textId="77777777" w:rsidR="00071E84" w:rsidRPr="00483416" w:rsidRDefault="00071E84" w:rsidP="00AA5637">
            <w:pPr>
              <w:pStyle w:val="Informacin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</w:tcPr>
          <w:p w14:paraId="79FE3BA9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5089566A" w14:textId="77777777" w:rsidTr="00B1334A">
        <w:trPr>
          <w:trHeight w:val="2448"/>
          <w:jc w:val="center"/>
        </w:trPr>
        <w:tc>
          <w:tcPr>
            <w:tcW w:w="3969" w:type="dxa"/>
            <w:gridSpan w:val="2"/>
          </w:tcPr>
          <w:p w14:paraId="251A9586" w14:textId="2212902E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p w14:paraId="07E6FFB6" w14:textId="360E3E6E" w:rsidR="007443A0" w:rsidRPr="00483416" w:rsidRDefault="00B1334A" w:rsidP="007443A0">
            <w:pPr>
              <w:pStyle w:val="Informacin"/>
            </w:pPr>
            <w:r>
              <w:t>Deseo tener la oportunidad de ganar experiencia en el ámbito laboral enfocado en el desarrollo de software, actualmente soy estudiante de ingeniería en ciencias y sistemas, y me gustaría poder aplicar mis aptitudes en el campo laboral.</w:t>
            </w:r>
          </w:p>
        </w:tc>
        <w:tc>
          <w:tcPr>
            <w:tcW w:w="1035" w:type="dxa"/>
          </w:tcPr>
          <w:p w14:paraId="43ECAE47" w14:textId="77777777" w:rsidR="00647A4B" w:rsidRPr="00483416" w:rsidRDefault="00647A4B" w:rsidP="00222466"/>
        </w:tc>
        <w:tc>
          <w:tcPr>
            <w:tcW w:w="5942" w:type="dxa"/>
            <w:vMerge/>
          </w:tcPr>
          <w:p w14:paraId="69E6A65E" w14:textId="77777777" w:rsidR="00647A4B" w:rsidRPr="00483416" w:rsidRDefault="00647A4B" w:rsidP="00222466"/>
        </w:tc>
      </w:tr>
    </w:tbl>
    <w:p w14:paraId="3FC4FA6C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E216" w14:textId="77777777" w:rsidR="008B5025" w:rsidRDefault="008B5025" w:rsidP="00590471">
      <w:r>
        <w:separator/>
      </w:r>
    </w:p>
  </w:endnote>
  <w:endnote w:type="continuationSeparator" w:id="0">
    <w:p w14:paraId="272AB1B3" w14:textId="77777777" w:rsidR="008B5025" w:rsidRDefault="008B502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73E3" w14:textId="77777777" w:rsidR="008B5025" w:rsidRDefault="008B5025" w:rsidP="00590471">
      <w:r>
        <w:separator/>
      </w:r>
    </w:p>
  </w:footnote>
  <w:footnote w:type="continuationSeparator" w:id="0">
    <w:p w14:paraId="31C70B61" w14:textId="77777777" w:rsidR="008B5025" w:rsidRDefault="008B5025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83B1A"/>
    <w:multiLevelType w:val="hybridMultilevel"/>
    <w:tmpl w:val="2D76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84315">
    <w:abstractNumId w:val="5"/>
  </w:num>
  <w:num w:numId="2" w16cid:durableId="2045134072">
    <w:abstractNumId w:val="6"/>
  </w:num>
  <w:num w:numId="3" w16cid:durableId="1512911256">
    <w:abstractNumId w:val="4"/>
  </w:num>
  <w:num w:numId="4" w16cid:durableId="2056730347">
    <w:abstractNumId w:val="4"/>
    <w:lvlOverride w:ilvl="0">
      <w:startOverride w:val="1"/>
    </w:lvlOverride>
  </w:num>
  <w:num w:numId="5" w16cid:durableId="364526118">
    <w:abstractNumId w:val="8"/>
  </w:num>
  <w:num w:numId="6" w16cid:durableId="133958365">
    <w:abstractNumId w:val="3"/>
  </w:num>
  <w:num w:numId="7" w16cid:durableId="321737961">
    <w:abstractNumId w:val="2"/>
  </w:num>
  <w:num w:numId="8" w16cid:durableId="1929271010">
    <w:abstractNumId w:val="1"/>
  </w:num>
  <w:num w:numId="9" w16cid:durableId="1079014894">
    <w:abstractNumId w:val="0"/>
  </w:num>
  <w:num w:numId="10" w16cid:durableId="1924994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6E"/>
    <w:rsid w:val="00060042"/>
    <w:rsid w:val="00071E84"/>
    <w:rsid w:val="000B37CD"/>
    <w:rsid w:val="000F7D04"/>
    <w:rsid w:val="00136803"/>
    <w:rsid w:val="00142F43"/>
    <w:rsid w:val="00150ABD"/>
    <w:rsid w:val="00165697"/>
    <w:rsid w:val="00195809"/>
    <w:rsid w:val="001F5586"/>
    <w:rsid w:val="00222466"/>
    <w:rsid w:val="0023470B"/>
    <w:rsid w:val="002D54EA"/>
    <w:rsid w:val="002E5E62"/>
    <w:rsid w:val="00342641"/>
    <w:rsid w:val="003911FB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47A4B"/>
    <w:rsid w:val="00667952"/>
    <w:rsid w:val="00716927"/>
    <w:rsid w:val="00735D93"/>
    <w:rsid w:val="007443A0"/>
    <w:rsid w:val="00761AD5"/>
    <w:rsid w:val="007703AC"/>
    <w:rsid w:val="007D66A9"/>
    <w:rsid w:val="007F54A0"/>
    <w:rsid w:val="007F5B63"/>
    <w:rsid w:val="00833A29"/>
    <w:rsid w:val="00846CB9"/>
    <w:rsid w:val="008472E9"/>
    <w:rsid w:val="008B5025"/>
    <w:rsid w:val="008C2CFC"/>
    <w:rsid w:val="008F6E2E"/>
    <w:rsid w:val="00984A6E"/>
    <w:rsid w:val="009C2E65"/>
    <w:rsid w:val="00A35586"/>
    <w:rsid w:val="00A73868"/>
    <w:rsid w:val="00AD5898"/>
    <w:rsid w:val="00B11C11"/>
    <w:rsid w:val="00B1334A"/>
    <w:rsid w:val="00B6466C"/>
    <w:rsid w:val="00BD2DFF"/>
    <w:rsid w:val="00BF4D49"/>
    <w:rsid w:val="00C4452C"/>
    <w:rsid w:val="00CE1E3D"/>
    <w:rsid w:val="00D524B5"/>
    <w:rsid w:val="00D6557B"/>
    <w:rsid w:val="00DF2F8A"/>
    <w:rsid w:val="00E0519C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E63F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984A6E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98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a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2022-09-30T00:57:00Z</dcterms:created>
  <dcterms:modified xsi:type="dcterms:W3CDTF">2023-09-09T02:38:00Z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