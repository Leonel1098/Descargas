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671A1677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DBB8F7C" w14:textId="50263F22" w:rsidR="00692703" w:rsidRPr="00FC68AE" w:rsidRDefault="00FC68AE" w:rsidP="00FC68AE">
            <w:pPr>
              <w:pStyle w:val="Ttulo"/>
              <w:rPr>
                <w:sz w:val="44"/>
                <w:szCs w:val="40"/>
              </w:rPr>
            </w:pPr>
            <w:r w:rsidRPr="00FC68AE">
              <w:rPr>
                <w:sz w:val="44"/>
                <w:szCs w:val="40"/>
              </w:rPr>
              <w:t>Leonel ANTONIO GONZÁLEZ</w:t>
            </w:r>
            <w:r>
              <w:rPr>
                <w:sz w:val="44"/>
                <w:szCs w:val="40"/>
              </w:rPr>
              <w:t xml:space="preserve"> </w:t>
            </w:r>
            <w:r w:rsidRPr="00FC68AE">
              <w:rPr>
                <w:iCs/>
                <w:sz w:val="44"/>
                <w:szCs w:val="40"/>
              </w:rPr>
              <w:t>García</w:t>
            </w:r>
          </w:p>
          <w:p w14:paraId="3F7C46E9" w14:textId="7DA63F9E" w:rsidR="00692703" w:rsidRPr="00FD7C80" w:rsidRDefault="00FC68AE" w:rsidP="00913946">
            <w:pPr>
              <w:pStyle w:val="Informacindecontacto"/>
              <w:contextualSpacing w:val="0"/>
            </w:pPr>
            <w:r>
              <w:t>12 av. 2-43 zona 3, Villa Nueva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B3123FC8784F4E9E879AB0175853C84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t>+502 3732-8389</w:t>
            </w:r>
          </w:p>
          <w:p w14:paraId="1DB941B2" w14:textId="6A9047C0" w:rsidR="00692703" w:rsidRPr="00FD7C80" w:rsidRDefault="00FC68AE" w:rsidP="00913946">
            <w:pPr>
              <w:pStyle w:val="nfasisenlainformacindecontacto"/>
              <w:contextualSpacing w:val="0"/>
            </w:pPr>
            <w:r>
              <w:t>gonzalezleonel@gmail.com</w:t>
            </w:r>
            <w:r w:rsidR="00692703" w:rsidRPr="00FD7C80">
              <w:rPr>
                <w:lang w:bidi="es-ES"/>
              </w:rPr>
              <w:t xml:space="preserve"> </w:t>
            </w:r>
          </w:p>
        </w:tc>
      </w:tr>
      <w:tr w:rsidR="009571D8" w:rsidRPr="00FD7C80" w14:paraId="23F3B130" w14:textId="77777777" w:rsidTr="00692703">
        <w:tc>
          <w:tcPr>
            <w:tcW w:w="9360" w:type="dxa"/>
            <w:tcMar>
              <w:top w:w="432" w:type="dxa"/>
            </w:tcMar>
          </w:tcPr>
          <w:p w14:paraId="6EDCB409" w14:textId="7C57BA36" w:rsidR="001755A8" w:rsidRPr="00FD7C80" w:rsidRDefault="00FC68AE" w:rsidP="00913946">
            <w:pPr>
              <w:contextualSpacing w:val="0"/>
            </w:pPr>
            <w:r w:rsidRPr="00FC68AE">
              <w:t>Deseo tener la oportunidad de ganar experiencia en el ámbito laboral enfocado en el desarrollo de software, actualmente soy estudiante de ingeniería en ciencias y sistemas, y me gustaría poder aplicar mis aptitudes en el campo laboral para obtener nuevos conocimientos y poder aplicarlos de forma eficiente en el trabajo.</w:t>
            </w:r>
          </w:p>
        </w:tc>
      </w:tr>
    </w:tbl>
    <w:p w14:paraId="56E131EA" w14:textId="77777777" w:rsidR="004E01EB" w:rsidRPr="00FD7C80" w:rsidRDefault="00860A9A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4312359573C04A7590420641436DA12D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FC68AE" w:rsidRPr="00FD7C80" w14:paraId="4B8334BD" w14:textId="77777777" w:rsidTr="00FC68AE">
        <w:tc>
          <w:tcPr>
            <w:tcW w:w="8958" w:type="dxa"/>
          </w:tcPr>
          <w:p w14:paraId="1370052C" w14:textId="6B175985" w:rsidR="00FC68AE" w:rsidRPr="00FD7C80" w:rsidRDefault="00FC68AE" w:rsidP="00FC68AE">
            <w:pPr>
              <w:contextualSpacing w:val="0"/>
            </w:pPr>
            <w:r w:rsidRPr="00542880">
              <w:t>Proyectos realizados en la Universidad, sin experiencia laboral actualmente</w:t>
            </w:r>
          </w:p>
        </w:tc>
      </w:tr>
      <w:tr w:rsidR="00FC68AE" w:rsidRPr="00FD7C80" w14:paraId="44229897" w14:textId="77777777" w:rsidTr="00FC68AE">
        <w:tc>
          <w:tcPr>
            <w:tcW w:w="8958" w:type="dxa"/>
            <w:tcMar>
              <w:top w:w="216" w:type="dxa"/>
            </w:tcMar>
          </w:tcPr>
          <w:p w14:paraId="67D07B99" w14:textId="2DB14D8C" w:rsidR="00FC68AE" w:rsidRPr="00FD7C80" w:rsidRDefault="00FC68AE" w:rsidP="00FC68AE"/>
        </w:tc>
      </w:tr>
    </w:tbl>
    <w:sdt>
      <w:sdtPr>
        <w:alias w:val="Educación:"/>
        <w:tag w:val="Formación:"/>
        <w:id w:val="-1908763273"/>
        <w:placeholder>
          <w:docPart w:val="215DE63133D64348BCAA2002591CDF4F"/>
        </w:placeholder>
        <w:temporary/>
        <w:showingPlcHdr/>
        <w15:appearance w15:val="hidden"/>
      </w:sdtPr>
      <w:sdtEndPr/>
      <w:sdtContent>
        <w:p w14:paraId="7E44A3EE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0E107E38" w14:textId="77777777" w:rsidTr="00D66A52">
        <w:tc>
          <w:tcPr>
            <w:tcW w:w="9355" w:type="dxa"/>
          </w:tcPr>
          <w:p w14:paraId="2A51E1D1" w14:textId="691E06B3" w:rsidR="001D0BF1" w:rsidRPr="00FD7C80" w:rsidRDefault="00B65242" w:rsidP="001D0BF1">
            <w:pPr>
              <w:pStyle w:val="Ttulo3"/>
              <w:contextualSpacing w:val="0"/>
              <w:outlineLvl w:val="2"/>
            </w:pPr>
            <w:r>
              <w:t xml:space="preserve">ENero </w:t>
            </w:r>
            <w:r w:rsidR="001D0BF1" w:rsidRPr="00FD7C80">
              <w:rPr>
                <w:lang w:bidi="es-ES"/>
              </w:rPr>
              <w:t xml:space="preserve"> </w:t>
            </w:r>
            <w:r>
              <w:t>2022</w:t>
            </w:r>
          </w:p>
          <w:p w14:paraId="2250C840" w14:textId="5A7E51E3" w:rsidR="001D0BF1" w:rsidRPr="00FD7C80" w:rsidRDefault="00B65242" w:rsidP="001D0BF1">
            <w:pPr>
              <w:pStyle w:val="Ttulo2"/>
              <w:contextualSpacing w:val="0"/>
              <w:outlineLvl w:val="1"/>
            </w:pPr>
            <w:r>
              <w:t>Estudiante</w:t>
            </w:r>
            <w:r w:rsidR="001D0BF1" w:rsidRPr="00FD7C80">
              <w:rPr>
                <w:lang w:bidi="es-ES"/>
              </w:rPr>
              <w:t xml:space="preserve">, </w:t>
            </w:r>
            <w:sdt>
              <w:sdtPr>
                <w:rPr>
                  <w:rStyle w:val="Referenciasutil"/>
                </w:rPr>
                <w:alias w:val="Escriba la universidad 1:"/>
                <w:tag w:val="Escriba la universidad 1:"/>
                <w:id w:val="-1275936649"/>
                <w:placeholder>
                  <w:docPart w:val="E68FA5296B5342AA9176F97D9F411B35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b/>
                  <w:smallCaps w:val="0"/>
                  <w:color w:val="1D824C" w:themeColor="accent1"/>
                </w:rPr>
              </w:sdtEndPr>
              <w:sdtContent>
                <w:r w:rsidR="001D0BF1" w:rsidRPr="00FD7C80">
                  <w:rPr>
                    <w:rStyle w:val="Referenciasutil"/>
                    <w:lang w:bidi="es-ES"/>
                  </w:rPr>
                  <w:t>Universidad</w:t>
                </w:r>
              </w:sdtContent>
            </w:sdt>
            <w:r>
              <w:rPr>
                <w:rStyle w:val="Referenciasutil"/>
              </w:rPr>
              <w:t xml:space="preserve"> San carlos</w:t>
            </w:r>
          </w:p>
          <w:p w14:paraId="101EF101" w14:textId="62BE0C2D" w:rsidR="007538DC" w:rsidRPr="00FD7C80" w:rsidRDefault="00B65242" w:rsidP="007538DC">
            <w:pPr>
              <w:contextualSpacing w:val="0"/>
            </w:pPr>
            <w:r>
              <w:t>Estudiante de Ingeniería en Ciencias y Sistemas, quinto semestre aprobado.</w:t>
            </w:r>
          </w:p>
        </w:tc>
      </w:tr>
      <w:tr w:rsidR="00F61DF9" w:rsidRPr="00FD7C80" w14:paraId="377F405A" w14:textId="77777777" w:rsidTr="00F61DF9">
        <w:tc>
          <w:tcPr>
            <w:tcW w:w="9355" w:type="dxa"/>
            <w:tcMar>
              <w:top w:w="216" w:type="dxa"/>
            </w:tcMar>
          </w:tcPr>
          <w:p w14:paraId="490DF510" w14:textId="33FA863E" w:rsidR="00F61DF9" w:rsidRPr="00FD7C80" w:rsidRDefault="00F61DF9" w:rsidP="00B65242">
            <w:pPr>
              <w:pStyle w:val="Ttulo3"/>
              <w:contextualSpacing w:val="0"/>
            </w:pPr>
          </w:p>
        </w:tc>
      </w:tr>
    </w:tbl>
    <w:sdt>
      <w:sdtPr>
        <w:alias w:val="Aptitudes:"/>
        <w:tag w:val="Aptitudes:"/>
        <w:id w:val="-1392877668"/>
        <w:placeholder>
          <w:docPart w:val="1D124552E2614B38AEDD0FB5E248190F"/>
        </w:placeholder>
        <w:temporary/>
        <w:showingPlcHdr/>
        <w15:appearance w15:val="hidden"/>
      </w:sdtPr>
      <w:sdtEndPr/>
      <w:sdtContent>
        <w:p w14:paraId="27D498DC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1295506A" w14:textId="77777777" w:rsidTr="00DE2EA9">
        <w:tc>
          <w:tcPr>
            <w:tcW w:w="4410" w:type="dxa"/>
          </w:tcPr>
          <w:p w14:paraId="21F8F36F" w14:textId="4D24FE1C" w:rsidR="001E3120" w:rsidRPr="00FD7C80" w:rsidRDefault="00B65242" w:rsidP="006E1507">
            <w:pPr>
              <w:pStyle w:val="Listaconvietas"/>
              <w:contextualSpacing w:val="0"/>
            </w:pPr>
            <w:r>
              <w:t>Responsable</w:t>
            </w:r>
          </w:p>
          <w:p w14:paraId="669FB60C" w14:textId="4613A2D2" w:rsidR="001F4E6D" w:rsidRPr="00FD7C80" w:rsidRDefault="00B65242" w:rsidP="006E1507">
            <w:pPr>
              <w:pStyle w:val="Listaconvietas"/>
              <w:contextualSpacing w:val="0"/>
            </w:pPr>
            <w:r>
              <w:t xml:space="preserve">Autodidacta </w:t>
            </w:r>
          </w:p>
        </w:tc>
        <w:tc>
          <w:tcPr>
            <w:tcW w:w="4616" w:type="dxa"/>
            <w:tcMar>
              <w:left w:w="360" w:type="dxa"/>
            </w:tcMar>
          </w:tcPr>
          <w:p w14:paraId="1817EA90" w14:textId="22D92822" w:rsidR="003A0632" w:rsidRPr="00FD7C80" w:rsidRDefault="00B65242" w:rsidP="006E1507">
            <w:pPr>
              <w:pStyle w:val="Listaconvietas"/>
              <w:contextualSpacing w:val="0"/>
            </w:pPr>
            <w:r>
              <w:t>Aprendo Rápido</w:t>
            </w:r>
          </w:p>
          <w:p w14:paraId="688E67FB" w14:textId="29C9C644" w:rsidR="001E3120" w:rsidRPr="00FD7C80" w:rsidRDefault="00B65242" w:rsidP="006E1507">
            <w:pPr>
              <w:pStyle w:val="Listaconvietas"/>
              <w:contextualSpacing w:val="0"/>
            </w:pPr>
            <w:r>
              <w:t>Trabajo en Equipo</w:t>
            </w:r>
          </w:p>
          <w:p w14:paraId="3A3807F0" w14:textId="3C45A98F" w:rsidR="001E3120" w:rsidRPr="00FD7C80" w:rsidRDefault="001E3120" w:rsidP="00B65242">
            <w:pPr>
              <w:pStyle w:val="Listaconvietas"/>
              <w:numPr>
                <w:ilvl w:val="0"/>
                <w:numId w:val="0"/>
              </w:numPr>
              <w:contextualSpacing w:val="0"/>
            </w:pPr>
          </w:p>
        </w:tc>
      </w:tr>
    </w:tbl>
    <w:p w14:paraId="39A1DC51" w14:textId="5786A8BE" w:rsidR="00B51D1B" w:rsidRPr="00FD7C80" w:rsidRDefault="00B51D1B" w:rsidP="00B65242">
      <w:pPr>
        <w:pStyle w:val="Ttulo1"/>
      </w:pPr>
    </w:p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221B" w14:textId="77777777" w:rsidR="00860A9A" w:rsidRDefault="00860A9A" w:rsidP="0068194B">
      <w:r>
        <w:separator/>
      </w:r>
    </w:p>
    <w:p w14:paraId="7884336A" w14:textId="77777777" w:rsidR="00860A9A" w:rsidRDefault="00860A9A"/>
    <w:p w14:paraId="02B5521D" w14:textId="77777777" w:rsidR="00860A9A" w:rsidRDefault="00860A9A"/>
  </w:endnote>
  <w:endnote w:type="continuationSeparator" w:id="0">
    <w:p w14:paraId="21759F38" w14:textId="77777777" w:rsidR="00860A9A" w:rsidRDefault="00860A9A" w:rsidP="0068194B">
      <w:r>
        <w:continuationSeparator/>
      </w:r>
    </w:p>
    <w:p w14:paraId="3869E348" w14:textId="77777777" w:rsidR="00860A9A" w:rsidRDefault="00860A9A"/>
    <w:p w14:paraId="514113D7" w14:textId="77777777" w:rsidR="00860A9A" w:rsidRDefault="00860A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803A87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4FB6A" w14:textId="77777777" w:rsidR="00860A9A" w:rsidRDefault="00860A9A" w:rsidP="0068194B">
      <w:r>
        <w:separator/>
      </w:r>
    </w:p>
    <w:p w14:paraId="4FAE0C17" w14:textId="77777777" w:rsidR="00860A9A" w:rsidRDefault="00860A9A"/>
    <w:p w14:paraId="6312AE7D" w14:textId="77777777" w:rsidR="00860A9A" w:rsidRDefault="00860A9A"/>
  </w:footnote>
  <w:footnote w:type="continuationSeparator" w:id="0">
    <w:p w14:paraId="0C1044F3" w14:textId="77777777" w:rsidR="00860A9A" w:rsidRDefault="00860A9A" w:rsidP="0068194B">
      <w:r>
        <w:continuationSeparator/>
      </w:r>
    </w:p>
    <w:p w14:paraId="6731E59B" w14:textId="77777777" w:rsidR="00860A9A" w:rsidRDefault="00860A9A"/>
    <w:p w14:paraId="00426885" w14:textId="77777777" w:rsidR="00860A9A" w:rsidRDefault="00860A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DF4FA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04304C" wp14:editId="1ABDB1D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B658228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A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0A9A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5242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8AE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CCA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  <w:style w:type="paragraph" w:customStyle="1" w:styleId="Default">
    <w:name w:val="Default"/>
    <w:rsid w:val="00B652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\AppData\Local\Microsoft\Office\16.0\DTS\es-ES%7b9627546C-E1B3-4B72-BF7F-3F8CD35C338D%7d\%7b681FB00C-08D9-4F79-BFCC-9A3B685A8238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123FC8784F4E9E879AB0175853C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5A81F-5702-450A-8A6C-910CE265AD20}"/>
      </w:docPartPr>
      <w:docPartBody>
        <w:p w:rsidR="00000000" w:rsidRDefault="00A22EDB">
          <w:pPr>
            <w:pStyle w:val="B3123FC8784F4E9E879AB0175853C84B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4312359573C04A7590420641436DA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F5AD1-BE37-4ED8-9D46-B4B347953F06}"/>
      </w:docPartPr>
      <w:docPartBody>
        <w:p w:rsidR="00000000" w:rsidRDefault="00A22EDB">
          <w:pPr>
            <w:pStyle w:val="4312359573C04A7590420641436DA12D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215DE63133D64348BCAA2002591CD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E02CB-369D-45F4-AD32-56390539881B}"/>
      </w:docPartPr>
      <w:docPartBody>
        <w:p w:rsidR="00000000" w:rsidRDefault="00A22EDB">
          <w:pPr>
            <w:pStyle w:val="215DE63133D64348BCAA2002591CDF4F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E68FA5296B5342AA9176F97D9F411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AE72D-FC60-4BED-A0C1-A33DD0AC179A}"/>
      </w:docPartPr>
      <w:docPartBody>
        <w:p w:rsidR="00000000" w:rsidRDefault="00A22EDB">
          <w:pPr>
            <w:pStyle w:val="E68FA5296B5342AA9176F97D9F411B35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  <w:docPart>
      <w:docPartPr>
        <w:name w:val="1D124552E2614B38AEDD0FB5E2481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E54CD-D8DD-4783-A261-96CDC075C708}"/>
      </w:docPartPr>
      <w:docPartBody>
        <w:p w:rsidR="00000000" w:rsidRDefault="00A22EDB">
          <w:pPr>
            <w:pStyle w:val="1D124552E2614B38AEDD0FB5E248190F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DB"/>
    <w:rsid w:val="00A2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120407BFA1C47579732EC207F53A322">
    <w:name w:val="3120407BFA1C47579732EC207F53A322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B884A24121914020A9634CC9C686B3FF">
    <w:name w:val="B884A24121914020A9634CC9C686B3FF"/>
  </w:style>
  <w:style w:type="paragraph" w:customStyle="1" w:styleId="AB9F04E0592340458D4DB86C81BA7F43">
    <w:name w:val="AB9F04E0592340458D4DB86C81BA7F43"/>
  </w:style>
  <w:style w:type="paragraph" w:customStyle="1" w:styleId="B3123FC8784F4E9E879AB0175853C84B">
    <w:name w:val="B3123FC8784F4E9E879AB0175853C84B"/>
  </w:style>
  <w:style w:type="paragraph" w:customStyle="1" w:styleId="AE1230219CC64036B47B2370E30AF623">
    <w:name w:val="AE1230219CC64036B47B2370E30AF623"/>
  </w:style>
  <w:style w:type="paragraph" w:customStyle="1" w:styleId="F692830E39DA4143A5EF91B1F821FBC1">
    <w:name w:val="F692830E39DA4143A5EF91B1F821FBC1"/>
  </w:style>
  <w:style w:type="paragraph" w:customStyle="1" w:styleId="79C6E067EAAA4BA5B91CAEB158E84890">
    <w:name w:val="79C6E067EAAA4BA5B91CAEB158E84890"/>
  </w:style>
  <w:style w:type="paragraph" w:customStyle="1" w:styleId="4D6A526241FD489F81F9A9B707DA6B54">
    <w:name w:val="4D6A526241FD489F81F9A9B707DA6B54"/>
  </w:style>
  <w:style w:type="paragraph" w:customStyle="1" w:styleId="F53A8127B5B34F89962C7246D31BF0A7">
    <w:name w:val="F53A8127B5B34F89962C7246D31BF0A7"/>
  </w:style>
  <w:style w:type="paragraph" w:customStyle="1" w:styleId="AFA08884500E450691B892BA7CC08EBB">
    <w:name w:val="AFA08884500E450691B892BA7CC08EBB"/>
  </w:style>
  <w:style w:type="paragraph" w:customStyle="1" w:styleId="267C745EE11E4D27B1391139E9134611">
    <w:name w:val="267C745EE11E4D27B1391139E9134611"/>
  </w:style>
  <w:style w:type="paragraph" w:customStyle="1" w:styleId="4312359573C04A7590420641436DA12D">
    <w:name w:val="4312359573C04A7590420641436DA12D"/>
  </w:style>
  <w:style w:type="paragraph" w:customStyle="1" w:styleId="359AFDB0A9DF47D3B47DD0625905839C">
    <w:name w:val="359AFDB0A9DF47D3B47DD0625905839C"/>
  </w:style>
  <w:style w:type="paragraph" w:customStyle="1" w:styleId="D2CC0DC894D24760A9516AA29BAC23DC">
    <w:name w:val="D2CC0DC894D24760A9516AA29BAC23DC"/>
  </w:style>
  <w:style w:type="paragraph" w:customStyle="1" w:styleId="EEFB15B838B8467F9C1B0FD5040955B0">
    <w:name w:val="EEFB15B838B8467F9C1B0FD5040955B0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2D5C46AC0624F2F846352BC0AF67B53">
    <w:name w:val="52D5C46AC0624F2F846352BC0AF67B53"/>
  </w:style>
  <w:style w:type="paragraph" w:customStyle="1" w:styleId="EC277DA9EED34616B4EC287DB50EE8C9">
    <w:name w:val="EC277DA9EED34616B4EC287DB50EE8C9"/>
  </w:style>
  <w:style w:type="paragraph" w:customStyle="1" w:styleId="2ED423683F3948CCA3D493B457E15CD2">
    <w:name w:val="2ED423683F3948CCA3D493B457E15CD2"/>
  </w:style>
  <w:style w:type="paragraph" w:customStyle="1" w:styleId="994FBE80157C4D61A1546C3A62C87750">
    <w:name w:val="994FBE80157C4D61A1546C3A62C87750"/>
  </w:style>
  <w:style w:type="paragraph" w:customStyle="1" w:styleId="7ED824AC86F641BD845F45C7249EC9EF">
    <w:name w:val="7ED824AC86F641BD845F45C7249EC9EF"/>
  </w:style>
  <w:style w:type="paragraph" w:customStyle="1" w:styleId="4692E965FEA14DB491F9F69C1D4068B8">
    <w:name w:val="4692E965FEA14DB491F9F69C1D4068B8"/>
  </w:style>
  <w:style w:type="paragraph" w:customStyle="1" w:styleId="06F03690C6FB40DCA83500F014DAD656">
    <w:name w:val="06F03690C6FB40DCA83500F014DAD656"/>
  </w:style>
  <w:style w:type="paragraph" w:customStyle="1" w:styleId="215DE63133D64348BCAA2002591CDF4F">
    <w:name w:val="215DE63133D64348BCAA2002591CDF4F"/>
  </w:style>
  <w:style w:type="paragraph" w:customStyle="1" w:styleId="013C542558E542C39AC4FD14D549F071">
    <w:name w:val="013C542558E542C39AC4FD14D549F071"/>
  </w:style>
  <w:style w:type="paragraph" w:customStyle="1" w:styleId="075E929162E444A1B8F8652370BAD0ED">
    <w:name w:val="075E929162E444A1B8F8652370BAD0ED"/>
  </w:style>
  <w:style w:type="paragraph" w:customStyle="1" w:styleId="6AA6BD44B882437B997AA88BB7611299">
    <w:name w:val="6AA6BD44B882437B997AA88BB7611299"/>
  </w:style>
  <w:style w:type="paragraph" w:customStyle="1" w:styleId="E68FA5296B5342AA9176F97D9F411B35">
    <w:name w:val="E68FA5296B5342AA9176F97D9F411B35"/>
  </w:style>
  <w:style w:type="paragraph" w:customStyle="1" w:styleId="5B9435015F2846638FB945AD09C7BA7C">
    <w:name w:val="5B9435015F2846638FB945AD09C7BA7C"/>
  </w:style>
  <w:style w:type="paragraph" w:customStyle="1" w:styleId="CB96717CEE9547CFADFAF37666AF3D87">
    <w:name w:val="CB96717CEE9547CFADFAF37666AF3D87"/>
  </w:style>
  <w:style w:type="paragraph" w:customStyle="1" w:styleId="4CF93B94DC004755AF876B8C7D9C0E30">
    <w:name w:val="4CF93B94DC004755AF876B8C7D9C0E30"/>
  </w:style>
  <w:style w:type="paragraph" w:customStyle="1" w:styleId="C897AEF9A821443EABF3780C13890534">
    <w:name w:val="C897AEF9A821443EABF3780C13890534"/>
  </w:style>
  <w:style w:type="paragraph" w:customStyle="1" w:styleId="6E1D606348FD4160A989F81969DF4AA7">
    <w:name w:val="6E1D606348FD4160A989F81969DF4AA7"/>
  </w:style>
  <w:style w:type="paragraph" w:customStyle="1" w:styleId="1E0E21C9EA2D42F7952A6DAA9E484366">
    <w:name w:val="1E0E21C9EA2D42F7952A6DAA9E484366"/>
  </w:style>
  <w:style w:type="paragraph" w:customStyle="1" w:styleId="1D124552E2614B38AEDD0FB5E248190F">
    <w:name w:val="1D124552E2614B38AEDD0FB5E248190F"/>
  </w:style>
  <w:style w:type="paragraph" w:customStyle="1" w:styleId="47189C22FF7D4995B5AA6EA3CCAA3420">
    <w:name w:val="47189C22FF7D4995B5AA6EA3CCAA3420"/>
  </w:style>
  <w:style w:type="paragraph" w:customStyle="1" w:styleId="CF797EB572B7494E866AC71116EFE71E">
    <w:name w:val="CF797EB572B7494E866AC71116EFE71E"/>
  </w:style>
  <w:style w:type="paragraph" w:customStyle="1" w:styleId="385C50D3FDB148D5B038A6B5D9BFF2BF">
    <w:name w:val="385C50D3FDB148D5B038A6B5D9BFF2BF"/>
  </w:style>
  <w:style w:type="paragraph" w:customStyle="1" w:styleId="CE63E05FAE2D4E8B8DD1F1B4817F5BF5">
    <w:name w:val="CE63E05FAE2D4E8B8DD1F1B4817F5BF5"/>
  </w:style>
  <w:style w:type="paragraph" w:customStyle="1" w:styleId="C95B96A54E2848B1B5D0A8778F0C19DE">
    <w:name w:val="C95B96A54E2848B1B5D0A8778F0C19DE"/>
  </w:style>
  <w:style w:type="paragraph" w:customStyle="1" w:styleId="47047E8EF28D4507801938C8587ADA55">
    <w:name w:val="47047E8EF28D4507801938C8587ADA55"/>
  </w:style>
  <w:style w:type="paragraph" w:customStyle="1" w:styleId="C38FED7D5AA540A58CDA447B81FB4303">
    <w:name w:val="C38FED7D5AA540A58CDA447B81FB43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{681FB00C-08D9-4F79-BFCC-9A3B685A8238}tf16402488_win32</Template>
  <TotalTime>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2022-02-11T20:56:00Z</dcterms:created>
  <dcterms:modified xsi:type="dcterms:W3CDTF">2022-02-11T21:06:00Z</dcterms:modified>
  <cp:category/>
</cp:coreProperties>
</file>